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BD0C02" w:rsidRDefault="00263642">
          <w:pPr>
            <w:rPr>
              <w:noProof/>
            </w:rPr>
          </w:pP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254C6FFF" wp14:editId="00716115">
                    <wp:simplePos x="0" y="0"/>
                    <wp:positionH relativeFrom="page">
                      <wp:posOffset>798830</wp:posOffset>
                    </wp:positionH>
                    <wp:positionV relativeFrom="page">
                      <wp:posOffset>8296910</wp:posOffset>
                    </wp:positionV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0C02" w:rsidRDefault="00EB5280">
                                <w:r>
                                  <w:t xml:space="preserve">Students: Jeremy Geaslen, Mayank Patel, </w:t>
                                </w:r>
                                <w:r w:rsidRPr="00EB5280">
                                  <w:t>Mohammed Al Rifaie</w:t>
                                </w:r>
                              </w:p>
                              <w:p w:rsidR="00EB5280" w:rsidRDefault="00EB5280">
                                <w:r>
                                  <w:t>Date: 28 Oct 2016</w:t>
                                </w:r>
                              </w:p>
                              <w:p w:rsidR="00EB5280" w:rsidRDefault="00EB5280">
                                <w:r>
                                  <w:t>Professor: Dr. Joseph Slater</w:t>
                                </w:r>
                              </w:p>
                              <w:p w:rsidR="00BD0C02" w:rsidRDefault="00BD0C0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w14:anchorId="254C6F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margin-left:62.9pt;margin-top:653.3pt;width:492pt;height:101.25pt;z-index:251660288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dqhwIAAHc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" o:allowincell="f" o:allowoverlap="f" filled="f" stroked="f" strokeweight=".5pt">
                    <v:textbox style="mso-fit-shape-to-text:t" inset="0,0,0,0">
                      <w:txbxContent>
                        <w:p w:rsidR="00BD0C02" w:rsidRDefault="00EB5280">
                          <w:r>
                            <w:t xml:space="preserve">Students: Jeremy Geaslen, Mayank Patel, </w:t>
                          </w:r>
                          <w:r w:rsidRPr="00EB5280">
                            <w:t>Mohammed Al Rifaie</w:t>
                          </w:r>
                        </w:p>
                        <w:p w:rsidR="00EB5280" w:rsidRDefault="00EB5280">
                          <w:r>
                            <w:t>Date: 28 Oct 2016</w:t>
                          </w:r>
                        </w:p>
                        <w:p w:rsidR="00EB5280" w:rsidRDefault="00EB5280">
                          <w:r>
                            <w:t>Professor: Dr. Joseph Slater</w:t>
                          </w:r>
                        </w:p>
                        <w:p w:rsidR="00BD0C02" w:rsidRDefault="00BD0C02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1A433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6ABBF1" wp14:editId="41B8E857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D0C02" w:rsidRPr="00263642" w:rsidRDefault="001A4333">
                                <w:pPr>
                                  <w:pStyle w:val="Title"/>
                                  <w:rPr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sz w:val="96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86679F807E7F43029D508B65A50BE47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5280" w:rsidRPr="00263642">
                                      <w:rPr>
                                        <w:sz w:val="96"/>
                                      </w:rPr>
                                      <w:t>me7120 Project 1</w:t>
                                    </w:r>
                                  </w:sdtContent>
                                </w:sdt>
                              </w:p>
                              <w:p w:rsidR="00EB5280" w:rsidRPr="00263642" w:rsidRDefault="00EB5280">
                                <w:pPr>
                                  <w:pStyle w:val="Subtitle"/>
                                  <w:rPr>
                                    <w:sz w:val="52"/>
                                  </w:rPr>
                                </w:pPr>
                                <w:r w:rsidRPr="00263642">
                                  <w:rPr>
                                    <w:sz w:val="52"/>
                                  </w:rPr>
                                  <w:t>wright state university</w:t>
                                </w:r>
                              </w:p>
                              <w:p w:rsidR="00BD0C02" w:rsidRPr="00263642" w:rsidRDefault="00EB5280">
                                <w:pPr>
                                  <w:pStyle w:val="Subtitle"/>
                                  <w:rPr>
                                    <w:sz w:val="52"/>
                                  </w:rPr>
                                </w:pPr>
                                <w:r w:rsidRPr="00263642">
                                  <w:rPr>
                                    <w:sz w:val="52"/>
                                  </w:rPr>
                                  <w:t>Fall 2016</w:t>
                                </w:r>
                              </w:p>
                              <w:p w:rsidR="00BD0C02" w:rsidRDefault="00BD0C02">
                                <w:pPr>
                                  <w:pStyle w:val="Abstr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486ABBF1" id="Text Box 6" o:spid="_x0000_s1027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kuQwIAAH0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" filled="f" stroked="f" strokeweight=".5pt">
                    <v:textbox inset="0,0,0,0">
                      <w:txbxContent>
                        <w:p w:rsidR="00BD0C02" w:rsidRPr="00263642" w:rsidRDefault="001A4333">
                          <w:pPr>
                            <w:pStyle w:val="Title"/>
                            <w:rPr>
                              <w:sz w:val="96"/>
                            </w:rPr>
                          </w:pPr>
                          <w:sdt>
                            <w:sdtPr>
                              <w:rPr>
                                <w:sz w:val="96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86679F807E7F43029D508B65A50BE47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B5280" w:rsidRPr="00263642">
                                <w:rPr>
                                  <w:sz w:val="96"/>
                                </w:rPr>
                                <w:t>me7120 Project 1</w:t>
                              </w:r>
                            </w:sdtContent>
                          </w:sdt>
                        </w:p>
                        <w:p w:rsidR="00EB5280" w:rsidRPr="00263642" w:rsidRDefault="00EB5280">
                          <w:pPr>
                            <w:pStyle w:val="Subtitle"/>
                            <w:rPr>
                              <w:sz w:val="52"/>
                            </w:rPr>
                          </w:pPr>
                          <w:r w:rsidRPr="00263642">
                            <w:rPr>
                              <w:sz w:val="52"/>
                            </w:rPr>
                            <w:t>wright state university</w:t>
                          </w:r>
                        </w:p>
                        <w:p w:rsidR="00BD0C02" w:rsidRPr="00263642" w:rsidRDefault="00EB5280">
                          <w:pPr>
                            <w:pStyle w:val="Subtitle"/>
                            <w:rPr>
                              <w:sz w:val="52"/>
                            </w:rPr>
                          </w:pPr>
                          <w:r w:rsidRPr="00263642">
                            <w:rPr>
                              <w:sz w:val="52"/>
                            </w:rPr>
                            <w:t>Fall 2016</w:t>
                          </w:r>
                        </w:p>
                        <w:p w:rsidR="00BD0C02" w:rsidRDefault="00BD0C02">
                          <w:pPr>
                            <w:pStyle w:val="Abstract"/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1A4333">
            <w:rPr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D0C02" w:rsidRDefault="001A4333">
          <w:pPr>
            <w:pStyle w:val="TOCHeading"/>
          </w:pPr>
          <w:r>
            <w:t>Contents</w:t>
          </w:r>
        </w:p>
        <w:p w:rsidR="00263642" w:rsidRDefault="001A4333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5336013" w:history="1">
            <w:r w:rsidR="00263642" w:rsidRPr="005464D5">
              <w:rPr>
                <w:rStyle w:val="Hyperlink"/>
              </w:rPr>
              <w:t>Problem Statement</w:t>
            </w:r>
            <w:r w:rsidR="00263642">
              <w:rPr>
                <w:webHidden/>
              </w:rPr>
              <w:tab/>
            </w:r>
            <w:r w:rsidR="00263642">
              <w:rPr>
                <w:webHidden/>
              </w:rPr>
              <w:fldChar w:fldCharType="begin"/>
            </w:r>
            <w:r w:rsidR="00263642">
              <w:rPr>
                <w:webHidden/>
              </w:rPr>
              <w:instrText xml:space="preserve"> PAGEREF _Toc465336013 \h </w:instrText>
            </w:r>
            <w:r w:rsidR="00263642">
              <w:rPr>
                <w:webHidden/>
              </w:rPr>
            </w:r>
            <w:r w:rsidR="00263642">
              <w:rPr>
                <w:webHidden/>
              </w:rPr>
              <w:fldChar w:fldCharType="separate"/>
            </w:r>
            <w:r w:rsidR="00263642">
              <w:rPr>
                <w:webHidden/>
              </w:rPr>
              <w:t>1</w:t>
            </w:r>
            <w:r w:rsidR="00263642">
              <w:rPr>
                <w:webHidden/>
              </w:rPr>
              <w:fldChar w:fldCharType="end"/>
            </w:r>
          </w:hyperlink>
        </w:p>
        <w:p w:rsidR="00263642" w:rsidRDefault="00263642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65336014" w:history="1">
            <w:r w:rsidRPr="005464D5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_Toc465336014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D0C02" w:rsidRDefault="001A4333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BD0C02" w:rsidRDefault="00BD0C02">
      <w:pPr>
        <w:sectPr w:rsidR="00BD0C02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BD0C02" w:rsidRDefault="00EB5280">
      <w:pPr>
        <w:pStyle w:val="Heading1"/>
      </w:pPr>
      <w:bookmarkStart w:id="1" w:name="_Toc465336013"/>
      <w:r>
        <w:lastRenderedPageBreak/>
        <w:t>Problem Statement</w:t>
      </w:r>
      <w:bookmarkEnd w:id="1"/>
    </w:p>
    <w:p w:rsidR="00BD0C02" w:rsidRDefault="00EB5280">
      <w:pPr>
        <w:pStyle w:val="Heading2"/>
      </w:pPr>
      <w:r>
        <w:t>Finite element code</w:t>
      </w:r>
    </w:p>
    <w:p w:rsidR="00BD0C02" w:rsidRDefault="00EB5280" w:rsidP="00EB5280">
      <w:pPr>
        <w:pStyle w:val="ListParagraph"/>
        <w:numPr>
          <w:ilvl w:val="0"/>
          <w:numId w:val="27"/>
        </w:numPr>
      </w:pPr>
      <w:r>
        <w:t>Write a general element code to generate the elemental stiffness and mass matrices for a single three-dimensional</w:t>
      </w:r>
      <w:r>
        <w:t xml:space="preserve"> </w:t>
      </w:r>
      <w:r>
        <w:t>rod/torsion-rod/beam linearly tapered element for WFEM.</w:t>
      </w:r>
    </w:p>
    <w:p w:rsidR="00EB5280" w:rsidRDefault="00EB5280" w:rsidP="00EB5280">
      <w:pPr>
        <w:pStyle w:val="ListParagraph"/>
        <w:numPr>
          <w:ilvl w:val="0"/>
          <w:numId w:val="27"/>
        </w:numPr>
      </w:pPr>
      <w:r w:rsidRPr="00EB5280">
        <w:t>Write an additional routine that returns the coordinate transformation matrix.</w:t>
      </w:r>
    </w:p>
    <w:p w:rsidR="00EB5280" w:rsidRDefault="00EB5280" w:rsidP="00EB5280">
      <w:pPr>
        <w:pStyle w:val="ListParagraph"/>
        <w:numPr>
          <w:ilvl w:val="0"/>
          <w:numId w:val="27"/>
        </w:numPr>
      </w:pPr>
      <w:r w:rsidRPr="00EB5280">
        <w:t>Obtain the FE matrices (</w:t>
      </w:r>
      <w:r>
        <w:t>M</w:t>
      </w:r>
      <w:r w:rsidRPr="00EB5280">
        <w:t xml:space="preserve"> and </w:t>
      </w:r>
      <w:r>
        <w:t>K</w:t>
      </w:r>
      <w:r w:rsidRPr="00EB5280">
        <w:t>) in global coordinates.</w:t>
      </w:r>
    </w:p>
    <w:p w:rsidR="00EB5280" w:rsidRDefault="00EB5280" w:rsidP="00EB5280">
      <w:pPr>
        <w:pStyle w:val="ListParagraph"/>
        <w:numPr>
          <w:ilvl w:val="0"/>
          <w:numId w:val="27"/>
        </w:numPr>
      </w:pPr>
      <w:r w:rsidRPr="00EB5280">
        <w:t>Write a subroutine to assemble these elements into the global matrix.</w:t>
      </w:r>
    </w:p>
    <w:p w:rsidR="00BD0C02" w:rsidRDefault="00263642">
      <w:pPr>
        <w:pStyle w:val="Heading2"/>
      </w:pPr>
      <w:r>
        <w:t>code validation</w:t>
      </w:r>
    </w:p>
    <w:p w:rsidR="00BD0C02" w:rsidRDefault="00263642" w:rsidP="00263642">
      <w:r>
        <w:t>Check your code by comparing the results of your code to that of ANSYS for a s</w:t>
      </w:r>
      <w:r>
        <w:t xml:space="preserve">ufficiently complex problem. Be </w:t>
      </w:r>
      <w:r>
        <w:t>sure to do at least one mesh convergence study in addition to the following bench marks (See 3 below).</w:t>
      </w:r>
    </w:p>
    <w:p w:rsidR="00263642" w:rsidRDefault="00263642" w:rsidP="00263642">
      <w:pPr>
        <w:pStyle w:val="ListParagraph"/>
        <w:numPr>
          <w:ilvl w:val="0"/>
          <w:numId w:val="28"/>
        </w:numPr>
      </w:pPr>
      <w:r w:rsidRPr="00263642">
        <w:t>Static simple and complex (complicated)</w:t>
      </w:r>
    </w:p>
    <w:p w:rsidR="00263642" w:rsidRDefault="00263642" w:rsidP="00263642">
      <w:pPr>
        <w:pStyle w:val="ListParagraph"/>
        <w:numPr>
          <w:ilvl w:val="0"/>
          <w:numId w:val="28"/>
        </w:numPr>
      </w:pPr>
      <w:r w:rsidRPr="00263642">
        <w:t>Dynamic theoretical: compare to closed-form dynamic mode shapes and natural frequencies</w:t>
      </w:r>
    </w:p>
    <w:p w:rsidR="00263642" w:rsidRDefault="00263642" w:rsidP="00263642">
      <w:pPr>
        <w:pStyle w:val="ListParagraph"/>
        <w:numPr>
          <w:ilvl w:val="0"/>
          <w:numId w:val="28"/>
        </w:numPr>
      </w:pPr>
      <w:r>
        <w:t>Prove that choice of coordinate does not change your answers through rotating your problem a partial angle</w:t>
      </w:r>
      <w:r>
        <w:t xml:space="preserve"> </w:t>
      </w:r>
      <w:r>
        <w:t>(less than 90 degrees in all three directions</w:t>
      </w:r>
      <w:r>
        <w:t>)</w:t>
      </w:r>
    </w:p>
    <w:p w:rsidR="00263642" w:rsidRDefault="00263642" w:rsidP="00263642">
      <w:pPr>
        <w:pStyle w:val="ListParagraph"/>
        <w:numPr>
          <w:ilvl w:val="0"/>
          <w:numId w:val="28"/>
        </w:numPr>
      </w:pPr>
      <w:r w:rsidRPr="00263642">
        <w:t>As least one dynamic case unique to you</w:t>
      </w:r>
      <w:r>
        <w:t>r group validated against ANSYS</w:t>
      </w:r>
    </w:p>
    <w:p w:rsidR="00BD0C02" w:rsidRDefault="00263642">
      <w:pPr>
        <w:pStyle w:val="Heading2"/>
      </w:pPr>
      <w:r>
        <w:t>Report</w:t>
      </w:r>
    </w:p>
    <w:p w:rsidR="00BD0C02" w:rsidRDefault="00263642" w:rsidP="00263642">
      <w:r>
        <w:t xml:space="preserve">Reports should show tables comparing continuum theory/ANSYS/ your code </w:t>
      </w:r>
      <w:r>
        <w:t xml:space="preserve">results for numerous validation </w:t>
      </w:r>
      <w:r>
        <w:t>cases. Dynamic cases must also show convergence to continuum theory when th</w:t>
      </w:r>
      <w:r>
        <w:t xml:space="preserve">e mesh is refined for both rod, </w:t>
      </w:r>
      <w:r>
        <w:t xml:space="preserve">torsion rod, and beam cases. The more validation that is performed, the higher </w:t>
      </w:r>
      <w:r>
        <w:t xml:space="preserve">your work will be regarded. Put </w:t>
      </w:r>
      <w:r>
        <w:t>code and transcripts in an appendix.</w:t>
      </w:r>
    </w:p>
    <w:p w:rsidR="00BD0C02" w:rsidRDefault="00263642">
      <w:pPr>
        <w:pStyle w:val="Heading1"/>
      </w:pPr>
      <w:bookmarkStart w:id="2" w:name="_Toc465336014"/>
      <w:r>
        <w:lastRenderedPageBreak/>
        <w:t>Appendix</w:t>
      </w:r>
      <w:bookmarkEnd w:id="2"/>
    </w:p>
    <w:p w:rsidR="00BD0C02" w:rsidRDefault="00BD0C02" w:rsidP="00263642"/>
    <w:sectPr w:rsidR="00BD0C02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333" w:rsidRDefault="001A4333">
      <w:pPr>
        <w:spacing w:after="0" w:line="240" w:lineRule="auto"/>
      </w:pPr>
      <w:r>
        <w:separator/>
      </w:r>
    </w:p>
  </w:endnote>
  <w:endnote w:type="continuationSeparator" w:id="0">
    <w:p w:rsidR="001A4333" w:rsidRDefault="001A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C02" w:rsidRDefault="001A4333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6364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333" w:rsidRDefault="001A4333">
      <w:pPr>
        <w:spacing w:after="0" w:line="240" w:lineRule="auto"/>
      </w:pPr>
      <w:r>
        <w:separator/>
      </w:r>
    </w:p>
  </w:footnote>
  <w:footnote w:type="continuationSeparator" w:id="0">
    <w:p w:rsidR="001A4333" w:rsidRDefault="001A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C02" w:rsidRDefault="001A4333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C02" w:rsidRDefault="001A4333">
    <w:pPr>
      <w:pStyle w:val="HeaderShaded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“Heading 1”  </w:instrText>
    </w:r>
    <w:r w:rsidR="00263642">
      <w:fldChar w:fldCharType="separate"/>
    </w:r>
    <w:r w:rsidR="00263642">
      <w:rPr>
        <w:noProof/>
      </w:rPr>
      <w:instrText>Appendix</w:instrText>
    </w:r>
    <w:r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 w:rsidR="00263642">
      <w:fldChar w:fldCharType="separate"/>
    </w:r>
    <w:r w:rsidR="00263642">
      <w:rPr>
        <w:noProof/>
      </w:rPr>
      <w:instrText>Appendix</w:instrText>
    </w:r>
    <w:r>
      <w:rPr>
        <w:noProof/>
      </w:rPr>
      <w:fldChar w:fldCharType="end"/>
    </w:r>
    <w:r w:rsidR="00263642">
      <w:fldChar w:fldCharType="separate"/>
    </w:r>
    <w:r w:rsidR="00263642">
      <w:rPr>
        <w:noProof/>
      </w:rPr>
      <w:t>Appendix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6A60F64"/>
    <w:multiLevelType w:val="hybridMultilevel"/>
    <w:tmpl w:val="2F924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A120F"/>
    <w:multiLevelType w:val="hybridMultilevel"/>
    <w:tmpl w:val="D48C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E334369"/>
    <w:multiLevelType w:val="hybridMultilevel"/>
    <w:tmpl w:val="92BE2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1DA7657"/>
    <w:multiLevelType w:val="hybridMultilevel"/>
    <w:tmpl w:val="825EF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22B80"/>
    <w:multiLevelType w:val="hybridMultilevel"/>
    <w:tmpl w:val="15AA6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0"/>
  </w:num>
  <w:num w:numId="19">
    <w:abstractNumId w:val="16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7"/>
  </w:num>
  <w:num w:numId="26">
    <w:abstractNumId w:val="12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80"/>
    <w:rsid w:val="001A4333"/>
    <w:rsid w:val="00263642"/>
    <w:rsid w:val="00BD0C02"/>
    <w:rsid w:val="00EB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B494CB9-1054-4BEF-8E0F-3B4B1741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679F807E7F43029D508B65A50BE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C1AA1-1E9D-45FF-BBBB-D9E435B6C0E3}"/>
      </w:docPartPr>
      <w:docPartBody>
        <w:p w:rsidR="00000000" w:rsidRDefault="00782C92">
          <w:pPr>
            <w:pStyle w:val="86679F807E7F43029D508B65A50BE47E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92"/>
    <w:rsid w:val="0078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F6643BA0164B56994D2CE662B49730">
    <w:name w:val="56F6643BA0164B56994D2CE662B49730"/>
  </w:style>
  <w:style w:type="paragraph" w:customStyle="1" w:styleId="04CA8ED09826488489E17699C8243F56">
    <w:name w:val="04CA8ED09826488489E17699C8243F56"/>
  </w:style>
  <w:style w:type="paragraph" w:customStyle="1" w:styleId="7D86019F89634A72A9B025F5FF6B840C">
    <w:name w:val="7D86019F89634A72A9B025F5FF6B840C"/>
  </w:style>
  <w:style w:type="paragraph" w:customStyle="1" w:styleId="95F1579490BE451A8755C74896FB6A5F">
    <w:name w:val="95F1579490BE451A8755C74896FB6A5F"/>
  </w:style>
  <w:style w:type="paragraph" w:customStyle="1" w:styleId="FEF9E1B196634FE3855A5E5551A22A5D">
    <w:name w:val="FEF9E1B196634FE3855A5E5551A22A5D"/>
  </w:style>
  <w:style w:type="paragraph" w:customStyle="1" w:styleId="60AD6F90A9BD4CE0A1C6F3C9CF01D673">
    <w:name w:val="60AD6F90A9BD4CE0A1C6F3C9CF01D673"/>
  </w:style>
  <w:style w:type="paragraph" w:customStyle="1" w:styleId="E64DF412F4EB4E75BD8ED31814AC0135">
    <w:name w:val="E64DF412F4EB4E75BD8ED31814AC013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6C2E49ED49974EEB9FB504F115EEB52D">
    <w:name w:val="6C2E49ED49974EEB9FB504F115EEB52D"/>
  </w:style>
  <w:style w:type="paragraph" w:customStyle="1" w:styleId="8D11D0F1F9FC49E288F4F9A258A1F85F">
    <w:name w:val="8D11D0F1F9FC49E288F4F9A258A1F85F"/>
  </w:style>
  <w:style w:type="paragraph" w:customStyle="1" w:styleId="E54E13670B544E46A96ECA0C05CDA533">
    <w:name w:val="E54E13670B544E46A96ECA0C05CDA533"/>
  </w:style>
  <w:style w:type="paragraph" w:customStyle="1" w:styleId="FB7451CB5BB247619B57F60190A68728">
    <w:name w:val="FB7451CB5BB247619B57F60190A68728"/>
  </w:style>
  <w:style w:type="paragraph" w:customStyle="1" w:styleId="7D12D589B8A04757AFEAAA23472F9E10">
    <w:name w:val="7D12D589B8A04757AFEAAA23472F9E10"/>
  </w:style>
  <w:style w:type="paragraph" w:customStyle="1" w:styleId="4A8ABF5491E0495EB3758837CE316D50">
    <w:name w:val="4A8ABF5491E0495EB3758837CE316D50"/>
  </w:style>
  <w:style w:type="paragraph" w:customStyle="1" w:styleId="245155A113034467A85D0B23074C9191">
    <w:name w:val="245155A113034467A85D0B23074C9191"/>
  </w:style>
  <w:style w:type="paragraph" w:customStyle="1" w:styleId="5C9D22EA51A34C299A387131BB3E4DE9">
    <w:name w:val="5C9D22EA51A34C299A387131BB3E4DE9"/>
  </w:style>
  <w:style w:type="paragraph" w:customStyle="1" w:styleId="2ACB8095E4D444679F19D509E400B07D">
    <w:name w:val="2ACB8095E4D444679F19D509E400B07D"/>
  </w:style>
  <w:style w:type="paragraph" w:customStyle="1" w:styleId="315721FCE4EE421EA185431D7F0EEACE">
    <w:name w:val="315721FCE4EE421EA185431D7F0EEACE"/>
  </w:style>
  <w:style w:type="paragraph" w:customStyle="1" w:styleId="B15D50F0BAAB4219B1F7450FD4F27118">
    <w:name w:val="B15D50F0BAAB4219B1F7450FD4F27118"/>
  </w:style>
  <w:style w:type="paragraph" w:customStyle="1" w:styleId="70258D231130442F826653353759776C">
    <w:name w:val="70258D231130442F826653353759776C"/>
  </w:style>
  <w:style w:type="paragraph" w:customStyle="1" w:styleId="79540BFC294F408882B7ABE3BC0832CD">
    <w:name w:val="79540BFC294F408882B7ABE3BC0832CD"/>
  </w:style>
  <w:style w:type="paragraph" w:customStyle="1" w:styleId="662B072270064A1DA0EB2F30D006CCBE">
    <w:name w:val="662B072270064A1DA0EB2F30D006CCBE"/>
  </w:style>
  <w:style w:type="paragraph" w:customStyle="1" w:styleId="C436F10EDD83412BB74554DB5D402A3E">
    <w:name w:val="C436F10EDD83412BB74554DB5D402A3E"/>
  </w:style>
  <w:style w:type="paragraph" w:customStyle="1" w:styleId="39C45F36F67D46C6BB4284A3861321A0">
    <w:name w:val="39C45F36F67D46C6BB4284A3861321A0"/>
  </w:style>
  <w:style w:type="paragraph" w:customStyle="1" w:styleId="D6C8EB3245B5492091C6A2F10274DE37">
    <w:name w:val="D6C8EB3245B5492091C6A2F10274DE37"/>
  </w:style>
  <w:style w:type="paragraph" w:customStyle="1" w:styleId="86679F807E7F43029D508B65A50BE47E">
    <w:name w:val="86679F807E7F43029D508B65A50BE47E"/>
  </w:style>
  <w:style w:type="paragraph" w:customStyle="1" w:styleId="3EC98EF426F24CD289EEC29D1CB0B3FE">
    <w:name w:val="3EC98EF426F24CD289EEC29D1CB0B3FE"/>
  </w:style>
  <w:style w:type="paragraph" w:customStyle="1" w:styleId="C0EBDB571CCD4B9BAA65C9A9FB3623EE">
    <w:name w:val="C0EBDB571CCD4B9BAA65C9A9FB362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21A51B-F013-43F1-AA17-A79A1959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19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me7120 Project 1</dc:title>
  <dc:creator>GEASLEN, JEREMY R CTR USAF AFMC AFRL/RQQD</dc:creator>
  <cp:keywords/>
  <cp:lastModifiedBy>GEASLEN, JEREMY R CTR USAF AFMC AFRL/RQQD</cp:lastModifiedBy>
  <cp:revision>1</cp:revision>
  <cp:lastPrinted>2011-08-05T20:35:00Z</cp:lastPrinted>
  <dcterms:created xsi:type="dcterms:W3CDTF">2016-10-27T16:35:00Z</dcterms:created>
  <dcterms:modified xsi:type="dcterms:W3CDTF">2016-10-27T16:54:00Z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